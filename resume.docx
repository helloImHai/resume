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7225"/>
        <w:gridCol w:w="3097"/>
      </w:tblGrid>
      <w:tr w:rsidR="00184664" w:rsidRPr="00A85B6F" w14:paraId="5D848F91" w14:textId="77777777" w:rsidTr="000F004C">
        <w:trPr>
          <w:trHeight w:val="4957"/>
          <w:jc w:val="center"/>
        </w:trPr>
        <w:tc>
          <w:tcPr>
            <w:tcW w:w="7201" w:type="dxa"/>
            <w:tcMar>
              <w:right w:w="0" w:type="dxa"/>
            </w:tcMar>
          </w:tcPr>
          <w:tbl>
            <w:tblPr>
              <w:tblpPr w:leftFromText="180" w:rightFromText="180" w:horzAnchor="margin" w:tblpY="-369"/>
              <w:tblOverlap w:val="never"/>
              <w:tblW w:w="7201" w:type="dxa"/>
              <w:tblLayout w:type="fixed"/>
              <w:tblCellMar>
                <w:left w:w="360" w:type="dxa"/>
                <w:right w:w="17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7201"/>
            </w:tblGrid>
            <w:tr w:rsidR="000F004C" w:rsidRPr="00A85B6F" w14:paraId="07ADAA11" w14:textId="77777777" w:rsidTr="00AE3921">
              <w:trPr>
                <w:trHeight w:hRule="exact" w:val="1711"/>
              </w:trPr>
              <w:tc>
                <w:tcPr>
                  <w:tcW w:w="5000" w:type="pct"/>
                  <w:tcBorders>
                    <w:bottom w:val="single" w:sz="4" w:space="0" w:color="FFD556"/>
                  </w:tcBorders>
                  <w:shd w:val="clear" w:color="auto" w:fill="auto"/>
                  <w:tcMar>
                    <w:top w:w="317" w:type="dxa"/>
                  </w:tcMar>
                </w:tcPr>
                <w:p w14:paraId="095C17FF" w14:textId="6C83609E" w:rsidR="00BC1DD3" w:rsidRDefault="005538A4" w:rsidP="00D70B38">
                  <w:pPr>
                    <w:pStyle w:val="Heading2"/>
                    <w:spacing w:before="0" w:after="80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2F038A2BE04CD43B99E2DE1C05FCF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4350C3">
                        <w:rPr>
                          <w:u w:val="single"/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1C054B00" w14:textId="3120D4A5" w:rsidR="004948B7" w:rsidRPr="004350C3" w:rsidRDefault="00422348" w:rsidP="00D70B38">
                  <w:pPr>
                    <w:pStyle w:val="Heading3"/>
                    <w:contextualSpacing/>
                    <w:jc w:val="both"/>
                    <w:rPr>
                      <w:b w:val="0"/>
                      <w:bCs/>
                    </w:rPr>
                  </w:pPr>
                  <w:r w:rsidRPr="00B3010E">
                    <w:t>Languages</w:t>
                  </w:r>
                  <w:r>
                    <w:rPr>
                      <w:b w:val="0"/>
                      <w:bCs/>
                    </w:rPr>
                    <w:t xml:space="preserve">: (Int) </w:t>
                  </w:r>
                  <w:r w:rsidRPr="004350C3">
                    <w:rPr>
                      <w:b w:val="0"/>
                      <w:bCs/>
                    </w:rPr>
                    <w:t xml:space="preserve">Java, </w:t>
                  </w:r>
                  <w:r w:rsidR="005A7787">
                    <w:rPr>
                      <w:b w:val="0"/>
                      <w:bCs/>
                    </w:rPr>
                    <w:t>JS</w:t>
                  </w:r>
                  <w:r w:rsidRPr="004350C3">
                    <w:rPr>
                      <w:b w:val="0"/>
                      <w:bCs/>
                    </w:rPr>
                    <w:t>,</w:t>
                  </w:r>
                  <w:r>
                    <w:rPr>
                      <w:b w:val="0"/>
                      <w:bCs/>
                    </w:rPr>
                    <w:t xml:space="preserve"> </w:t>
                  </w:r>
                  <w:r w:rsidR="006F74EC">
                    <w:rPr>
                      <w:b w:val="0"/>
                      <w:bCs/>
                    </w:rPr>
                    <w:t xml:space="preserve">PSQL, </w:t>
                  </w:r>
                  <w:r w:rsidR="005A7787">
                    <w:rPr>
                      <w:b w:val="0"/>
                      <w:bCs/>
                    </w:rPr>
                    <w:t xml:space="preserve">HTML, CSS, </w:t>
                  </w:r>
                  <w:r>
                    <w:rPr>
                      <w:b w:val="0"/>
                      <w:bCs/>
                    </w:rPr>
                    <w:t>(Beg)</w:t>
                  </w:r>
                  <w:r w:rsidRPr="004350C3">
                    <w:rPr>
                      <w:b w:val="0"/>
                      <w:bCs/>
                    </w:rPr>
                    <w:t xml:space="preserve"> </w:t>
                  </w:r>
                  <w:r w:rsidR="007D15BB">
                    <w:rPr>
                      <w:b w:val="0"/>
                      <w:bCs/>
                    </w:rPr>
                    <w:t xml:space="preserve">Swift, </w:t>
                  </w:r>
                  <w:r w:rsidRPr="004350C3">
                    <w:rPr>
                      <w:b w:val="0"/>
                      <w:bCs/>
                    </w:rPr>
                    <w:t>Python</w:t>
                  </w:r>
                  <w:r w:rsidR="009802E5">
                    <w:rPr>
                      <w:b w:val="0"/>
                      <w:bCs/>
                    </w:rPr>
                    <w:t>, Go</w:t>
                  </w:r>
                  <w:r w:rsidR="005A7787">
                    <w:rPr>
                      <w:b w:val="0"/>
                      <w:bCs/>
                    </w:rPr>
                    <w:t>, C</w:t>
                  </w:r>
                </w:p>
                <w:p w14:paraId="1AD20F9D" w14:textId="04F3BC18" w:rsidR="00184664" w:rsidRPr="00A85B6F" w:rsidRDefault="00422348" w:rsidP="00D70B38">
                  <w:pPr>
                    <w:pStyle w:val="Heading3"/>
                    <w:contextualSpacing/>
                    <w:jc w:val="both"/>
                  </w:pPr>
                  <w:r w:rsidRPr="00B3010E">
                    <w:t>Frameworks and Libraries</w:t>
                  </w:r>
                  <w:r w:rsidR="00B3010E">
                    <w:rPr>
                      <w:b w:val="0"/>
                      <w:bCs/>
                    </w:rPr>
                    <w:t>:</w:t>
                  </w:r>
                  <w:r w:rsidR="00486777" w:rsidRPr="004350C3">
                    <w:rPr>
                      <w:b w:val="0"/>
                      <w:bCs/>
                    </w:rPr>
                    <w:t xml:space="preserve"> </w:t>
                  </w:r>
                  <w:r>
                    <w:rPr>
                      <w:b w:val="0"/>
                      <w:bCs/>
                    </w:rPr>
                    <w:t xml:space="preserve">(Int) </w:t>
                  </w:r>
                  <w:r w:rsidR="00A24ED7" w:rsidRPr="004350C3">
                    <w:rPr>
                      <w:b w:val="0"/>
                      <w:bCs/>
                    </w:rPr>
                    <w:t>React,</w:t>
                  </w:r>
                  <w:r w:rsidR="00420A7A">
                    <w:rPr>
                      <w:b w:val="0"/>
                      <w:bCs/>
                    </w:rPr>
                    <w:t xml:space="preserve"> Express,</w:t>
                  </w:r>
                  <w:r w:rsidR="00A24ED7" w:rsidRPr="004350C3">
                    <w:rPr>
                      <w:b w:val="0"/>
                      <w:bCs/>
                    </w:rPr>
                    <w:t xml:space="preserve"> Redux</w:t>
                  </w:r>
                  <w:r w:rsidR="0060208A">
                    <w:rPr>
                      <w:b w:val="0"/>
                      <w:bCs/>
                    </w:rPr>
                    <w:t xml:space="preserve">, </w:t>
                  </w:r>
                  <w:r w:rsidR="00A24ED7" w:rsidRPr="004350C3">
                    <w:rPr>
                      <w:b w:val="0"/>
                      <w:bCs/>
                    </w:rPr>
                    <w:t>Saga</w:t>
                  </w:r>
                  <w:r w:rsidR="00411406">
                    <w:rPr>
                      <w:b w:val="0"/>
                      <w:bCs/>
                    </w:rPr>
                    <w:t xml:space="preserve">, </w:t>
                  </w:r>
                  <w:r w:rsidR="004B5B46">
                    <w:rPr>
                      <w:b w:val="0"/>
                      <w:bCs/>
                    </w:rPr>
                    <w:t>jQuery</w:t>
                  </w:r>
                  <w:r w:rsidR="00411406">
                    <w:rPr>
                      <w:b w:val="0"/>
                      <w:bCs/>
                    </w:rPr>
                    <w:t>, Ajax</w:t>
                  </w:r>
                  <w:r w:rsidR="004B5B46">
                    <w:rPr>
                      <w:b w:val="0"/>
                      <w:bCs/>
                    </w:rPr>
                    <w:t xml:space="preserve">, </w:t>
                  </w:r>
                  <w:r>
                    <w:rPr>
                      <w:b w:val="0"/>
                      <w:bCs/>
                    </w:rPr>
                    <w:t>NPM, (Beg) Nodejs</w:t>
                  </w:r>
                  <w:r w:rsidR="009E319A">
                    <w:rPr>
                      <w:b w:val="0"/>
                      <w:bCs/>
                    </w:rPr>
                    <w:t>, Play</w:t>
                  </w:r>
                  <w:r w:rsidR="00750499">
                    <w:rPr>
                      <w:b w:val="0"/>
                      <w:bCs/>
                    </w:rPr>
                    <w:t xml:space="preserve">, Scala, </w:t>
                  </w:r>
                  <w:proofErr w:type="spellStart"/>
                  <w:r w:rsidR="00750499">
                    <w:rPr>
                      <w:b w:val="0"/>
                      <w:bCs/>
                    </w:rPr>
                    <w:t>Sbt</w:t>
                  </w:r>
                  <w:proofErr w:type="spellEnd"/>
                  <w:r w:rsidR="00750499">
                    <w:rPr>
                      <w:b w:val="0"/>
                      <w:bCs/>
                    </w:rPr>
                    <w:t>, Kafka</w:t>
                  </w:r>
                </w:p>
              </w:tc>
            </w:tr>
            <w:tr w:rsidR="000F004C" w:rsidRPr="00A85B6F" w14:paraId="32165C35" w14:textId="77777777" w:rsidTr="00AE3921">
              <w:trPr>
                <w:trHeight w:val="3858"/>
              </w:trPr>
              <w:tc>
                <w:tcPr>
                  <w:tcW w:w="5000" w:type="pct"/>
                  <w:tcBorders>
                    <w:top w:val="single" w:sz="4" w:space="0" w:color="FFD556"/>
                    <w:left w:val="single" w:sz="4" w:space="0" w:color="FFD556"/>
                    <w:bottom w:val="single" w:sz="4" w:space="0" w:color="FFD556"/>
                  </w:tcBorders>
                  <w:shd w:val="clear" w:color="auto" w:fill="auto"/>
                  <w:tcMar>
                    <w:top w:w="245" w:type="dxa"/>
                  </w:tcMar>
                </w:tcPr>
                <w:p w14:paraId="4B17576E" w14:textId="3D4FA432" w:rsidR="000F5C7B" w:rsidRPr="000F5C7B" w:rsidRDefault="005538A4" w:rsidP="00854A52">
                  <w:pPr>
                    <w:pStyle w:val="Heading2"/>
                    <w:spacing w:before="0" w:after="80" w:line="276" w:lineRule="auto"/>
                    <w:rPr>
                      <w:b/>
                      <w:bCs/>
                    </w:rPr>
                  </w:pPr>
                  <w:sdt>
                    <w:sdtPr>
                      <w:rPr>
                        <w:b/>
                        <w:bCs/>
                      </w:rPr>
                      <w:alias w:val="Experience:"/>
                      <w:tag w:val="Experience:"/>
                      <w:id w:val="1217937480"/>
                      <w:placeholder>
                        <w:docPart w:val="3EB7CFCDAC48504FBCA8CE77CCE03E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382E4E">
                        <w:rPr>
                          <w:sz w:val="24"/>
                          <w:szCs w:val="24"/>
                          <w:u w:val="single"/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7E9CCD65" w14:textId="77777777" w:rsidR="00024132" w:rsidRDefault="00024132" w:rsidP="00024132">
                  <w:pPr>
                    <w:pStyle w:val="Heading3"/>
                    <w:spacing w:before="12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  <w:lang w:val="en-GB" w:bidi="en-GB"/>
                    </w:rPr>
                    <w:t>Undergraduate Teaching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Assistant | </w:t>
                  </w:r>
                  <w:r w:rsidRPr="00F97460">
                    <w:rPr>
                      <w:szCs w:val="20"/>
                    </w:rPr>
                    <w:t>NUS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r w:rsidRPr="00F97460">
                    <w:rPr>
                      <w:szCs w:val="20"/>
                    </w:rPr>
                    <w:t xml:space="preserve">Aug 19 – </w:t>
                  </w:r>
                  <w:r>
                    <w:rPr>
                      <w:szCs w:val="20"/>
                    </w:rPr>
                    <w:t>Present</w:t>
                  </w:r>
                </w:p>
                <w:p w14:paraId="0C23821D" w14:textId="77777777" w:rsidR="00962597" w:rsidRDefault="00F029BD" w:rsidP="00F029BD">
                  <w:pPr>
                    <w:jc w:val="both"/>
                  </w:pPr>
                  <w:r>
                    <w:t>Led</w:t>
                  </w:r>
                  <w:r w:rsidRPr="00F97460">
                    <w:t xml:space="preserve"> </w:t>
                  </w:r>
                  <w:r>
                    <w:t>t</w:t>
                  </w:r>
                  <w:r w:rsidRPr="00F97460">
                    <w:t>utorial</w:t>
                  </w:r>
                  <w:r>
                    <w:t>s and labs</w:t>
                  </w:r>
                  <w:r w:rsidRPr="00F97460">
                    <w:t xml:space="preserve"> to reinforce </w:t>
                  </w:r>
                  <w:r>
                    <w:t xml:space="preserve">and consolidate new </w:t>
                  </w:r>
                  <w:r w:rsidRPr="00F97460">
                    <w:t>concepts</w:t>
                  </w:r>
                  <w:r w:rsidR="00962597">
                    <w:t>:</w:t>
                  </w:r>
                </w:p>
                <w:p w14:paraId="4DCBBB82" w14:textId="37030D9C" w:rsidR="00B24A2B" w:rsidRDefault="00962597" w:rsidP="00F029BD">
                  <w:pPr>
                    <w:jc w:val="both"/>
                  </w:pPr>
                  <w:r>
                    <w:t xml:space="preserve">- </w:t>
                  </w:r>
                  <w:r w:rsidR="00B24A2B">
                    <w:t>Design and Analysis of Algorithms (Jan 21)</w:t>
                  </w:r>
                </w:p>
                <w:p w14:paraId="0A6A1559" w14:textId="47C13735" w:rsidR="00962597" w:rsidRDefault="00B24A2B" w:rsidP="00F029BD">
                  <w:pPr>
                    <w:jc w:val="both"/>
                  </w:pPr>
                  <w:r>
                    <w:t xml:space="preserve">- </w:t>
                  </w:r>
                  <w:r w:rsidR="00024132" w:rsidRPr="00024132">
                    <w:t>Data Structures &amp; Algorithms (</w:t>
                  </w:r>
                  <w:r w:rsidR="00024132">
                    <w:t>Aug</w:t>
                  </w:r>
                  <w:r w:rsidR="00024132" w:rsidRPr="00024132">
                    <w:t xml:space="preserve"> 20) </w:t>
                  </w:r>
                </w:p>
                <w:p w14:paraId="52ABA68F" w14:textId="7A6F3C9E" w:rsidR="00F51B1B" w:rsidRDefault="00962597" w:rsidP="00F029BD">
                  <w:pPr>
                    <w:jc w:val="both"/>
                  </w:pPr>
                  <w:r>
                    <w:t xml:space="preserve">- </w:t>
                  </w:r>
                  <w:r w:rsidR="00024132" w:rsidRPr="00024132">
                    <w:t>Programming Methodology (Aug 1</w:t>
                  </w:r>
                  <w:r w:rsidR="00024132">
                    <w:t>9, Aug 20</w:t>
                  </w:r>
                  <w:r w:rsidR="00024132" w:rsidRPr="00024132">
                    <w:t>)</w:t>
                  </w:r>
                  <w:r w:rsidR="00024132">
                    <w:t xml:space="preserve">. </w:t>
                  </w:r>
                </w:p>
                <w:p w14:paraId="6893B326" w14:textId="68A1B703" w:rsidR="000C7A7C" w:rsidRPr="00F97460" w:rsidRDefault="000C7A7C" w:rsidP="000C7A7C">
                  <w:pPr>
                    <w:pStyle w:val="Heading3"/>
                    <w:spacing w:before="12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  <w:lang w:val="en-GB" w:bidi="en-GB"/>
                    </w:rPr>
                    <w:t xml:space="preserve">Software Engineer Intern 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| </w:t>
                  </w:r>
                  <w:r>
                    <w:rPr>
                      <w:szCs w:val="20"/>
                    </w:rPr>
                    <w:t xml:space="preserve">Ninja Van </w:t>
                  </w:r>
                  <w:r w:rsidRPr="00F97460">
                    <w:rPr>
                      <w:szCs w:val="20"/>
                      <w:lang w:val="en-GB" w:bidi="en-GB"/>
                    </w:rPr>
                    <w:t>|</w:t>
                  </w:r>
                  <w:r>
                    <w:rPr>
                      <w:szCs w:val="20"/>
                      <w:lang w:val="en-GB" w:bidi="en-GB"/>
                    </w:rPr>
                    <w:t xml:space="preserve"> May</w:t>
                  </w:r>
                  <w:r w:rsidRPr="00F97460">
                    <w:rPr>
                      <w:szCs w:val="20"/>
                    </w:rPr>
                    <w:t xml:space="preserve"> </w:t>
                  </w:r>
                  <w:r w:rsidR="00750499">
                    <w:rPr>
                      <w:szCs w:val="20"/>
                    </w:rPr>
                    <w:t>20</w:t>
                  </w:r>
                  <w:r w:rsidRPr="00F97460">
                    <w:rPr>
                      <w:szCs w:val="20"/>
                    </w:rPr>
                    <w:t xml:space="preserve"> – </w:t>
                  </w:r>
                  <w:r w:rsidR="00B86311">
                    <w:rPr>
                      <w:szCs w:val="20"/>
                    </w:rPr>
                    <w:t>Aug 20</w:t>
                  </w:r>
                </w:p>
                <w:p w14:paraId="7BE12515" w14:textId="78301A71" w:rsidR="000C7A7C" w:rsidRDefault="00BD1AFD" w:rsidP="000C7A7C">
                  <w:pPr>
                    <w:jc w:val="both"/>
                  </w:pPr>
                  <w:r>
                    <w:t>- Supported the transition from synchronous calls to event-driven communication between backend microservices.</w:t>
                  </w:r>
                </w:p>
                <w:p w14:paraId="7A810771" w14:textId="7586D7F0" w:rsidR="00BD1AFD" w:rsidRPr="000C7A7C" w:rsidRDefault="00BD1AFD" w:rsidP="000C7A7C">
                  <w:pPr>
                    <w:jc w:val="both"/>
                  </w:pPr>
                  <w:r>
                    <w:t>- Implemented automatic notifications to shippers and consignees using Kafka topics built on Java and Golang microservices.</w:t>
                  </w:r>
                </w:p>
                <w:p w14:paraId="462BC1B4" w14:textId="316F4F45" w:rsidR="000F5C7B" w:rsidRPr="00F97460" w:rsidRDefault="004948B7" w:rsidP="000F5C7B">
                  <w:pPr>
                    <w:pStyle w:val="Heading3"/>
                    <w:spacing w:before="120"/>
                    <w:jc w:val="left"/>
                    <w:rPr>
                      <w:szCs w:val="20"/>
                    </w:rPr>
                  </w:pPr>
                  <w:r>
                    <w:rPr>
                      <w:szCs w:val="20"/>
                      <w:lang w:val="en-GB" w:bidi="en-GB"/>
                    </w:rPr>
                    <w:t>Front-</w:t>
                  </w:r>
                  <w:r w:rsidR="00F34310">
                    <w:rPr>
                      <w:szCs w:val="20"/>
                      <w:lang w:val="en-GB" w:bidi="en-GB"/>
                    </w:rPr>
                    <w:t>E</w:t>
                  </w:r>
                  <w:r>
                    <w:rPr>
                      <w:szCs w:val="20"/>
                      <w:lang w:val="en-GB" w:bidi="en-GB"/>
                    </w:rPr>
                    <w:t xml:space="preserve">nd Developer </w:t>
                  </w:r>
                  <w:r w:rsidR="000F5C7B" w:rsidRPr="00F97460">
                    <w:rPr>
                      <w:szCs w:val="20"/>
                      <w:lang w:val="en-GB" w:bidi="en-GB"/>
                    </w:rPr>
                    <w:t xml:space="preserve">| </w:t>
                  </w:r>
                  <w:r>
                    <w:rPr>
                      <w:szCs w:val="20"/>
                    </w:rPr>
                    <w:t>C</w:t>
                  </w:r>
                  <w:r w:rsidR="0019202E">
                    <w:rPr>
                      <w:szCs w:val="20"/>
                    </w:rPr>
                    <w:t xml:space="preserve">onsumer </w:t>
                  </w:r>
                  <w:r>
                    <w:rPr>
                      <w:szCs w:val="20"/>
                    </w:rPr>
                    <w:t>I</w:t>
                  </w:r>
                  <w:r w:rsidR="0019202E">
                    <w:rPr>
                      <w:szCs w:val="20"/>
                    </w:rPr>
                    <w:t xml:space="preserve">nsights </w:t>
                  </w:r>
                  <w:r>
                    <w:rPr>
                      <w:szCs w:val="20"/>
                    </w:rPr>
                    <w:t>R</w:t>
                  </w:r>
                  <w:r w:rsidR="0019202E">
                    <w:rPr>
                      <w:szCs w:val="20"/>
                    </w:rPr>
                    <w:t>esearch</w:t>
                  </w:r>
                  <w:r w:rsidR="002A1577">
                    <w:rPr>
                      <w:szCs w:val="20"/>
                    </w:rPr>
                    <w:t xml:space="preserve"> (Chongqing, China)</w:t>
                  </w:r>
                  <w:r w:rsidR="000F5C7B" w:rsidRPr="00F97460">
                    <w:rPr>
                      <w:szCs w:val="20"/>
                      <w:lang w:val="en-GB" w:bidi="en-GB"/>
                    </w:rPr>
                    <w:t xml:space="preserve"> |</w:t>
                  </w:r>
                  <w:r>
                    <w:rPr>
                      <w:szCs w:val="20"/>
                      <w:lang w:val="en-GB" w:bidi="en-GB"/>
                    </w:rPr>
                    <w:t xml:space="preserve"> Dec</w:t>
                  </w:r>
                  <w:r w:rsidR="000F5C7B" w:rsidRPr="00F97460">
                    <w:rPr>
                      <w:szCs w:val="20"/>
                    </w:rPr>
                    <w:t xml:space="preserve"> 19 – </w:t>
                  </w:r>
                  <w:r>
                    <w:rPr>
                      <w:szCs w:val="20"/>
                    </w:rPr>
                    <w:t>Jan</w:t>
                  </w:r>
                  <w:r w:rsidR="000F5C7B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20</w:t>
                  </w:r>
                </w:p>
                <w:p w14:paraId="1EE77F96" w14:textId="62F5A197" w:rsidR="00072CDE" w:rsidRPr="00072CDE" w:rsidRDefault="00BD1AFD" w:rsidP="00072CDE">
                  <w:pPr>
                    <w:jc w:val="both"/>
                    <w:rPr>
                      <w:rFonts w:asciiTheme="majorHAnsi" w:eastAsiaTheme="majorEastAsia" w:hAnsiTheme="majorHAnsi" w:cstheme="majorBidi"/>
                      <w:b/>
                      <w:lang w:val="en-GB" w:bidi="en-GB"/>
                    </w:rPr>
                  </w:pPr>
                  <w:r>
                    <w:t xml:space="preserve">- </w:t>
                  </w:r>
                  <w:r w:rsidR="009043A7">
                    <w:t xml:space="preserve">Created </w:t>
                  </w:r>
                  <w:r w:rsidR="00A91B6D">
                    <w:t xml:space="preserve">a shipping route visualization </w:t>
                  </w:r>
                  <w:r w:rsidR="00D948B2">
                    <w:t xml:space="preserve">website </w:t>
                  </w:r>
                  <w:r w:rsidR="00A91B6D">
                    <w:t>from</w:t>
                  </w:r>
                  <w:r w:rsidR="00D948B2">
                    <w:t xml:space="preserve"> scratch that was pitched to investors two weeks into incubation</w:t>
                  </w:r>
                  <w:r w:rsidR="00F51B1B">
                    <w:rPr>
                      <w:lang w:val="vi-VN"/>
                    </w:rPr>
                    <w:t xml:space="preserve"> </w:t>
                  </w:r>
                  <w:r w:rsidR="00F51B1B">
                    <w:t xml:space="preserve">using vanilla JS and </w:t>
                  </w:r>
                  <w:proofErr w:type="spellStart"/>
                  <w:r w:rsidR="00F51B1B">
                    <w:t>baiduditu</w:t>
                  </w:r>
                  <w:proofErr w:type="spellEnd"/>
                  <w:r w:rsidR="00F51B1B">
                    <w:t xml:space="preserve"> API</w:t>
                  </w:r>
                  <w:r w:rsidR="00D948B2">
                    <w:t>.</w:t>
                  </w:r>
                </w:p>
              </w:tc>
            </w:tr>
            <w:tr w:rsidR="000F004C" w:rsidRPr="00A85B6F" w14:paraId="016B4332" w14:textId="77777777" w:rsidTr="00AE3921">
              <w:trPr>
                <w:trHeight w:val="781"/>
              </w:trPr>
              <w:tc>
                <w:tcPr>
                  <w:tcW w:w="5000" w:type="pct"/>
                  <w:tcBorders>
                    <w:top w:val="single" w:sz="4" w:space="0" w:color="FFD556"/>
                    <w:bottom w:val="single" w:sz="4" w:space="0" w:color="FFD556"/>
                  </w:tcBorders>
                  <w:shd w:val="clear" w:color="auto" w:fill="auto"/>
                  <w:tcMar>
                    <w:top w:w="245" w:type="dxa"/>
                  </w:tcMar>
                </w:tcPr>
                <w:p w14:paraId="7CA1D47D" w14:textId="6695777A" w:rsidR="000F004C" w:rsidRPr="00CC260E" w:rsidRDefault="00E3126E" w:rsidP="00E3126E">
                  <w:pPr>
                    <w:pStyle w:val="Heading2"/>
                    <w:spacing w:before="0" w:after="80" w:line="276" w:lineRule="auto"/>
                    <w:rPr>
                      <w:rFonts w:cs="Times New Roman (Headings CS)"/>
                      <w:spacing w:val="30"/>
                      <w:sz w:val="24"/>
                      <w:szCs w:val="24"/>
                      <w:u w:val="single"/>
                    </w:rPr>
                  </w:pPr>
                  <w:r w:rsidRPr="00CC260E">
                    <w:rPr>
                      <w:rFonts w:cs="Times New Roman (Headings CS)"/>
                      <w:spacing w:val="30"/>
                      <w:sz w:val="24"/>
                      <w:szCs w:val="24"/>
                      <w:u w:val="single"/>
                    </w:rPr>
                    <w:t>FEATURED PROJECTS</w:t>
                  </w:r>
                </w:p>
                <w:p w14:paraId="4DB6CD1F" w14:textId="5F2629F6" w:rsidR="00072CDE" w:rsidRPr="00825D79" w:rsidRDefault="00072CDE" w:rsidP="00072CDE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>
                    <w:rPr>
                      <w:szCs w:val="20"/>
                      <w:lang w:val="en-GB" w:bidi="en-GB"/>
                    </w:rPr>
                    <w:t xml:space="preserve">Four Five Foe 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| </w:t>
                  </w:r>
                  <w:hyperlink r:id="rId8" w:history="1">
                    <w:r w:rsidRPr="005F56EB">
                      <w:rPr>
                        <w:rStyle w:val="Hyperlink"/>
                        <w:sz w:val="16"/>
                        <w:szCs w:val="16"/>
                        <w:lang w:val="en-GB" w:bidi="en-GB"/>
                      </w:rPr>
                      <w:t>https://helloimhai.github.io/four-five-foe/</w:t>
                    </w:r>
                  </w:hyperlink>
                </w:p>
                <w:p w14:paraId="1D0B187A" w14:textId="19AF88DD" w:rsidR="00072CDE" w:rsidRPr="00072CDE" w:rsidRDefault="00072CDE" w:rsidP="00072CDE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  <w:lang w:val="en-GB"/>
                    </w:rPr>
                    <w:t>Multiplayer full stack website to play Four Five Foe</w:t>
                  </w:r>
                  <w:r w:rsidR="00FC1197">
                    <w:rPr>
                      <w:b w:val="0"/>
                      <w:bCs/>
                      <w:szCs w:val="20"/>
                      <w:lang w:val="en-GB"/>
                    </w:rPr>
                    <w:t>, inspired</w:t>
                  </w:r>
                  <w:r w:rsidR="0031157D">
                    <w:rPr>
                      <w:b w:val="0"/>
                      <w:bCs/>
                      <w:szCs w:val="20"/>
                      <w:lang w:val="en-GB"/>
                    </w:rPr>
                    <w:t xml:space="preserve"> by</w:t>
                  </w:r>
                  <w:r w:rsidR="00FC1197">
                    <w:rPr>
                      <w:b w:val="0"/>
                      <w:bCs/>
                      <w:szCs w:val="20"/>
                      <w:lang w:val="en-GB"/>
                    </w:rPr>
                    <w:t xml:space="preserve"> a</w:t>
                  </w:r>
                  <w:r>
                    <w:rPr>
                      <w:b w:val="0"/>
                      <w:bCs/>
                      <w:szCs w:val="20"/>
                      <w:lang w:val="en-GB"/>
                    </w:rPr>
                    <w:t xml:space="preserve"> variant of tic-tac-toe that I used to play when I was</w:t>
                  </w:r>
                  <w:r w:rsidR="00FC1197">
                    <w:rPr>
                      <w:b w:val="0"/>
                      <w:bCs/>
                      <w:szCs w:val="20"/>
                      <w:lang w:val="en-GB"/>
                    </w:rPr>
                    <w:t xml:space="preserve"> younger</w:t>
                  </w:r>
                  <w:r>
                    <w:rPr>
                      <w:b w:val="0"/>
                      <w:bCs/>
                      <w:szCs w:val="20"/>
                      <w:lang w:val="en-GB"/>
                    </w:rPr>
                    <w:t xml:space="preserve">. </w:t>
                  </w:r>
                </w:p>
                <w:p w14:paraId="090596D6" w14:textId="5D017C51" w:rsidR="00E3126E" w:rsidRPr="00825D79" w:rsidRDefault="00E3126E" w:rsidP="00E3126E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>
                    <w:rPr>
                      <w:szCs w:val="20"/>
                    </w:rPr>
                    <w:t>Ask Hai Anything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hyperlink r:id="rId9" w:history="1">
                    <w:r w:rsidR="009E22CD" w:rsidRPr="00474E52">
                      <w:rPr>
                        <w:rStyle w:val="Hyperlink"/>
                        <w:sz w:val="16"/>
                        <w:szCs w:val="16"/>
                        <w:lang w:val="en-GB" w:bidi="en-GB"/>
                      </w:rPr>
                      <w:t>http://188.166.255.242/</w:t>
                    </w:r>
                  </w:hyperlink>
                </w:p>
                <w:p w14:paraId="6DB9B946" w14:textId="5CF98E44" w:rsidR="00E3126E" w:rsidRPr="00E3126E" w:rsidRDefault="002533DD" w:rsidP="009E22CD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  <w:lang w:val="en-GB"/>
                    </w:rPr>
                    <w:t>PERN f</w:t>
                  </w:r>
                  <w:r w:rsidR="009E22CD">
                    <w:rPr>
                      <w:b w:val="0"/>
                      <w:bCs/>
                      <w:szCs w:val="20"/>
                      <w:lang w:val="en-GB"/>
                    </w:rPr>
                    <w:t>ull stack website</w:t>
                  </w:r>
                  <w:r w:rsidR="00E3126E">
                    <w:rPr>
                      <w:b w:val="0"/>
                      <w:bCs/>
                      <w:szCs w:val="20"/>
                      <w:lang w:val="en-GB"/>
                    </w:rPr>
                    <w:t xml:space="preserve"> </w:t>
                  </w:r>
                  <w:r w:rsidR="009E22CD">
                    <w:rPr>
                      <w:b w:val="0"/>
                      <w:bCs/>
                      <w:szCs w:val="20"/>
                      <w:lang w:val="en-GB"/>
                    </w:rPr>
                    <w:t xml:space="preserve">to ask me anything! Feel free to </w:t>
                  </w:r>
                  <w:r w:rsidR="00CC260E">
                    <w:rPr>
                      <w:b w:val="0"/>
                      <w:bCs/>
                      <w:szCs w:val="20"/>
                      <w:lang w:val="en-GB"/>
                    </w:rPr>
                    <w:t>leave a question</w:t>
                  </w:r>
                  <w:r w:rsidR="009E22CD">
                    <w:rPr>
                      <w:b w:val="0"/>
                      <w:bCs/>
                      <w:szCs w:val="20"/>
                      <w:lang w:val="en-GB"/>
                    </w:rPr>
                    <w:t xml:space="preserve"> and get to know me better.</w:t>
                  </w:r>
                  <w:r>
                    <w:rPr>
                      <w:b w:val="0"/>
                      <w:bCs/>
                      <w:szCs w:val="20"/>
                      <w:lang w:val="en-GB"/>
                    </w:rPr>
                    <w:t xml:space="preserve"> </w:t>
                  </w:r>
                </w:p>
                <w:p w14:paraId="6761B20C" w14:textId="0A31C9F2" w:rsidR="000F004C" w:rsidRPr="00825D79" w:rsidRDefault="00E3126E" w:rsidP="000F004C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proofErr w:type="spellStart"/>
                  <w:r>
                    <w:rPr>
                      <w:szCs w:val="20"/>
                    </w:rPr>
                    <w:t>ResuMe</w:t>
                  </w:r>
                  <w:proofErr w:type="spellEnd"/>
                  <w:r w:rsidR="000F004C"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hyperlink r:id="rId10" w:history="1">
                    <w:r w:rsidR="00072CDE" w:rsidRPr="005F56EB">
                      <w:rPr>
                        <w:rStyle w:val="Hyperlink"/>
                        <w:sz w:val="16"/>
                        <w:szCs w:val="16"/>
                        <w:lang w:val="en-GB" w:bidi="en-GB"/>
                      </w:rPr>
                      <w:t>https://ay1920s2-cs2103t-f10-1.github.io/main/</w:t>
                    </w:r>
                  </w:hyperlink>
                </w:p>
                <w:p w14:paraId="1EDC385E" w14:textId="48C903E4" w:rsidR="00F029BD" w:rsidRPr="00CC260E" w:rsidRDefault="002533DD" w:rsidP="00F029BD">
                  <w:pPr>
                    <w:pStyle w:val="Heading3"/>
                    <w:spacing w:after="120"/>
                    <w:jc w:val="left"/>
                    <w:rPr>
                      <w:b w:val="0"/>
                      <w:bCs/>
                      <w:szCs w:val="20"/>
                      <w:lang w:val="en-GB"/>
                    </w:rPr>
                  </w:pPr>
                  <w:r>
                    <w:rPr>
                      <w:b w:val="0"/>
                      <w:bCs/>
                      <w:szCs w:val="20"/>
                      <w:lang w:val="en-GB"/>
                    </w:rPr>
                    <w:t>Java</w:t>
                  </w:r>
                  <w:r w:rsidR="00AE3921">
                    <w:rPr>
                      <w:b w:val="0"/>
                      <w:bCs/>
                      <w:szCs w:val="20"/>
                    </w:rPr>
                    <w:t>-</w:t>
                  </w:r>
                  <w:r>
                    <w:rPr>
                      <w:b w:val="0"/>
                      <w:bCs/>
                      <w:szCs w:val="20"/>
                      <w:lang w:val="vi-VN"/>
                    </w:rPr>
                    <w:t>b</w:t>
                  </w:r>
                  <w:proofErr w:type="spellStart"/>
                  <w:r>
                    <w:rPr>
                      <w:b w:val="0"/>
                      <w:bCs/>
                      <w:szCs w:val="20"/>
                    </w:rPr>
                    <w:t>ased</w:t>
                  </w:r>
                  <w:proofErr w:type="spellEnd"/>
                  <w:r w:rsidR="0050381A">
                    <w:rPr>
                      <w:b w:val="0"/>
                      <w:bCs/>
                      <w:szCs w:val="20"/>
                    </w:rPr>
                    <w:t xml:space="preserve"> GUI</w:t>
                  </w:r>
                  <w:r>
                    <w:rPr>
                      <w:b w:val="0"/>
                      <w:bCs/>
                      <w:szCs w:val="20"/>
                    </w:rPr>
                    <w:t xml:space="preserve"> </w:t>
                  </w:r>
                  <w:r w:rsidR="00E3126E">
                    <w:rPr>
                      <w:b w:val="0"/>
                      <w:bCs/>
                      <w:szCs w:val="20"/>
                      <w:lang w:val="en-GB"/>
                    </w:rPr>
                    <w:t>resume</w:t>
                  </w:r>
                  <w:r w:rsidR="00AE3921">
                    <w:rPr>
                      <w:b w:val="0"/>
                      <w:bCs/>
                      <w:szCs w:val="20"/>
                      <w:lang w:val="en-GB"/>
                    </w:rPr>
                    <w:t xml:space="preserve"> </w:t>
                  </w:r>
                  <w:r w:rsidR="00E3126E">
                    <w:rPr>
                      <w:b w:val="0"/>
                      <w:bCs/>
                      <w:szCs w:val="20"/>
                      <w:lang w:val="en-GB"/>
                    </w:rPr>
                    <w:t>management application that supports versioning and generation of formatted resumes</w:t>
                  </w:r>
                  <w:r w:rsidR="00CC260E">
                    <w:rPr>
                      <w:b w:val="0"/>
                      <w:bCs/>
                      <w:szCs w:val="20"/>
                      <w:lang w:val="en-GB"/>
                    </w:rPr>
                    <w:t>.</w:t>
                  </w:r>
                </w:p>
              </w:tc>
            </w:tr>
            <w:tr w:rsidR="005C3F32" w:rsidRPr="00A85B6F" w14:paraId="483EA6BF" w14:textId="77777777" w:rsidTr="00AE3921">
              <w:trPr>
                <w:trHeight w:val="781"/>
              </w:trPr>
              <w:tc>
                <w:tcPr>
                  <w:tcW w:w="5000" w:type="pct"/>
                  <w:tcBorders>
                    <w:top w:val="single" w:sz="4" w:space="0" w:color="FFD556"/>
                    <w:left w:val="single" w:sz="4" w:space="0" w:color="FFD556" w:themeColor="accent1"/>
                  </w:tcBorders>
                  <w:shd w:val="clear" w:color="auto" w:fill="auto"/>
                  <w:tcMar>
                    <w:top w:w="245" w:type="dxa"/>
                  </w:tcMar>
                </w:tcPr>
                <w:p w14:paraId="454CED9B" w14:textId="77777777" w:rsidR="005C3F32" w:rsidRPr="00A85B6F" w:rsidRDefault="005538A4" w:rsidP="005C3F32">
                  <w:pPr>
                    <w:pStyle w:val="Heading2"/>
                    <w:spacing w:before="0" w:after="80" w:line="276" w:lineRule="auto"/>
                  </w:pPr>
                  <w:sdt>
                    <w:sdtPr>
                      <w:alias w:val="Education:"/>
                      <w:tag w:val="Education:"/>
                      <w:id w:val="1758095436"/>
                      <w:placeholder>
                        <w:docPart w:val="F780AA42000B4E46B278EFA0D0F017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C3F32" w:rsidRPr="00E3126E">
                        <w:rPr>
                          <w:rFonts w:cs="Times New Roman (Headings CS)"/>
                          <w:sz w:val="24"/>
                          <w:szCs w:val="24"/>
                          <w:u w:val="single"/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334420A3" w14:textId="595C16EA" w:rsidR="005C3F32" w:rsidRPr="00825D79" w:rsidRDefault="005C3F32" w:rsidP="005C3F32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 w:rsidRPr="00F97460">
                    <w:rPr>
                      <w:szCs w:val="20"/>
                    </w:rPr>
                    <w:t>Computer Science</w:t>
                  </w:r>
                  <w:r w:rsidR="0050381A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  <w:lang w:val="en-GB" w:bidi="en-GB"/>
                    </w:rPr>
                    <w:t xml:space="preserve">| </w:t>
                  </w:r>
                  <w:r w:rsidRPr="00F97460">
                    <w:rPr>
                      <w:szCs w:val="20"/>
                    </w:rPr>
                    <w:t>National University of Singapore</w:t>
                  </w:r>
                  <w:r w:rsidR="00CC260E">
                    <w:rPr>
                      <w:szCs w:val="20"/>
                      <w:lang w:val="en-GB" w:bidi="en-GB"/>
                    </w:rPr>
                    <w:t xml:space="preserve"> | Present</w:t>
                  </w:r>
                </w:p>
                <w:p w14:paraId="175642A5" w14:textId="46AF0CA5" w:rsidR="002533DD" w:rsidRDefault="002533DD" w:rsidP="005C3F32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</w:rPr>
                    <w:t>CAP</w:t>
                  </w:r>
                  <w:r w:rsidRPr="00F97460">
                    <w:rPr>
                      <w:b w:val="0"/>
                      <w:bCs/>
                      <w:szCs w:val="20"/>
                    </w:rPr>
                    <w:t>: 4.</w:t>
                  </w:r>
                  <w:r>
                    <w:rPr>
                      <w:b w:val="0"/>
                      <w:bCs/>
                      <w:szCs w:val="20"/>
                    </w:rPr>
                    <w:t>8</w:t>
                  </w:r>
                  <w:r w:rsidR="00E92E22">
                    <w:rPr>
                      <w:b w:val="0"/>
                      <w:bCs/>
                      <w:szCs w:val="20"/>
                    </w:rPr>
                    <w:t>/5.0</w:t>
                  </w:r>
                  <w:r>
                    <w:rPr>
                      <w:b w:val="0"/>
                      <w:bCs/>
                      <w:szCs w:val="20"/>
                    </w:rPr>
                    <w:t>;</w:t>
                  </w:r>
                  <w:r>
                    <w:rPr>
                      <w:b w:val="0"/>
                      <w:bCs/>
                      <w:szCs w:val="20"/>
                      <w:lang w:val="vi-VN"/>
                    </w:rPr>
                    <w:t xml:space="preserve"> Graduating</w:t>
                  </w:r>
                  <w:r>
                    <w:rPr>
                      <w:b w:val="0"/>
                      <w:bCs/>
                      <w:szCs w:val="20"/>
                    </w:rPr>
                    <w:t xml:space="preserve"> in May 2022</w:t>
                  </w:r>
                </w:p>
                <w:p w14:paraId="07216384" w14:textId="77777777" w:rsidR="002F72A5" w:rsidRDefault="002533DD" w:rsidP="002F72A5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>
                    <w:rPr>
                      <w:b w:val="0"/>
                      <w:bCs/>
                      <w:szCs w:val="20"/>
                    </w:rPr>
                    <w:t>Specializing in Artificial Intelligence and Algorithms.</w:t>
                  </w:r>
                </w:p>
                <w:p w14:paraId="144BD09E" w14:textId="41EEDC5F" w:rsidR="00CC260E" w:rsidRPr="00F029BD" w:rsidRDefault="002F72A5" w:rsidP="002F72A5">
                  <w:pPr>
                    <w:pStyle w:val="Heading3"/>
                    <w:jc w:val="left"/>
                    <w:rPr>
                      <w:b w:val="0"/>
                      <w:bCs/>
                      <w:szCs w:val="20"/>
                    </w:rPr>
                  </w:pPr>
                  <w:r w:rsidRPr="00CC260E">
                    <w:rPr>
                      <w:b w:val="0"/>
                      <w:bCs/>
                      <w:szCs w:val="20"/>
                    </w:rPr>
                    <w:t xml:space="preserve">Received commendation letters for outstanding performance in </w:t>
                  </w:r>
                  <w:r w:rsidRPr="002533DD">
                    <w:rPr>
                      <w:b w:val="0"/>
                      <w:bCs/>
                      <w:szCs w:val="20"/>
                      <w:u w:val="single"/>
                    </w:rPr>
                    <w:t>Analysis and Design of Algorithms</w:t>
                  </w:r>
                  <w:r w:rsidRPr="00CC260E">
                    <w:rPr>
                      <w:b w:val="0"/>
                      <w:bCs/>
                      <w:szCs w:val="20"/>
                    </w:rPr>
                    <w:t xml:space="preserve"> and </w:t>
                  </w:r>
                  <w:r w:rsidRPr="002533DD">
                    <w:rPr>
                      <w:b w:val="0"/>
                      <w:bCs/>
                      <w:szCs w:val="20"/>
                      <w:u w:val="single"/>
                    </w:rPr>
                    <w:t>Introduction to Artificial Intelligence</w:t>
                  </w:r>
                  <w:r>
                    <w:rPr>
                      <w:b w:val="0"/>
                      <w:bCs/>
                      <w:szCs w:val="20"/>
                    </w:rPr>
                    <w:t xml:space="preserve"> </w:t>
                  </w:r>
                  <w:r w:rsidRPr="00CC260E">
                    <w:rPr>
                      <w:b w:val="0"/>
                      <w:bCs/>
                      <w:szCs w:val="20"/>
                    </w:rPr>
                    <w:t>modules</w:t>
                  </w:r>
                  <w:r>
                    <w:rPr>
                      <w:b w:val="0"/>
                      <w:bCs/>
                      <w:szCs w:val="20"/>
                    </w:rPr>
                    <w:t>.</w:t>
                  </w:r>
                </w:p>
                <w:p w14:paraId="691BF9F8" w14:textId="77777777" w:rsidR="005C3F32" w:rsidRPr="00F97460" w:rsidRDefault="005C3F32" w:rsidP="005C3F32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 w:rsidRPr="00F97460">
                    <w:rPr>
                      <w:szCs w:val="20"/>
                    </w:rPr>
                    <w:t>ASEAN Undergraduate Scholarship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r w:rsidRPr="00F97460">
                    <w:rPr>
                      <w:szCs w:val="20"/>
                    </w:rPr>
                    <w:t>Aug 18 - Present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</w:t>
                  </w:r>
                </w:p>
                <w:p w14:paraId="5E74F743" w14:textId="61A7043D" w:rsidR="005C3F32" w:rsidRPr="00F029BD" w:rsidRDefault="005C3F32" w:rsidP="00F029BD">
                  <w:pPr>
                    <w:pStyle w:val="Heading3"/>
                    <w:spacing w:before="120"/>
                    <w:jc w:val="left"/>
                    <w:rPr>
                      <w:szCs w:val="20"/>
                      <w:lang w:val="en-GB" w:bidi="en-GB"/>
                    </w:rPr>
                  </w:pPr>
                  <w:r w:rsidRPr="00F97460">
                    <w:rPr>
                      <w:szCs w:val="20"/>
                    </w:rPr>
                    <w:t>ASEAN Scholarship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| </w:t>
                  </w:r>
                  <w:r>
                    <w:rPr>
                      <w:szCs w:val="20"/>
                    </w:rPr>
                    <w:t>Nov</w:t>
                  </w:r>
                  <w:r w:rsidRPr="00F97460">
                    <w:rPr>
                      <w:szCs w:val="20"/>
                    </w:rPr>
                    <w:t xml:space="preserve"> 1</w:t>
                  </w:r>
                  <w:r>
                    <w:rPr>
                      <w:szCs w:val="20"/>
                    </w:rPr>
                    <w:t>3</w:t>
                  </w:r>
                  <w:r w:rsidRPr="00F97460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–</w:t>
                  </w:r>
                  <w:r w:rsidRPr="00F97460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Dec 17</w:t>
                  </w:r>
                  <w:r w:rsidRPr="00F97460">
                    <w:rPr>
                      <w:szCs w:val="20"/>
                      <w:lang w:val="en-GB" w:bidi="en-GB"/>
                    </w:rPr>
                    <w:t xml:space="preserve"> </w:t>
                  </w:r>
                </w:p>
              </w:tc>
            </w:tr>
          </w:tbl>
          <w:p w14:paraId="0AFD8EDD" w14:textId="6C83609E" w:rsidR="00184664" w:rsidRPr="00A85B6F" w:rsidRDefault="00184664" w:rsidP="005C3F32"/>
        </w:tc>
        <w:tc>
          <w:tcPr>
            <w:tcW w:w="3087" w:type="dxa"/>
          </w:tcPr>
          <w:tbl>
            <w:tblPr>
              <w:tblpPr w:leftFromText="180" w:rightFromText="180" w:horzAnchor="margin" w:tblpX="67" w:tblpY="-2864"/>
              <w:tblOverlap w:val="never"/>
              <w:tblW w:w="4806" w:type="pct"/>
              <w:tblLayout w:type="fixed"/>
              <w:tblCellMar>
                <w:left w:w="284" w:type="dxa"/>
                <w:bottom w:w="403" w:type="dxa"/>
                <w:right w:w="284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2977"/>
            </w:tblGrid>
            <w:tr w:rsidR="00020837" w:rsidRPr="00A85B6F" w14:paraId="028443BF" w14:textId="77777777" w:rsidTr="00D70B38">
              <w:trPr>
                <w:trHeight w:hRule="exact" w:val="3689"/>
              </w:trPr>
              <w:tc>
                <w:tcPr>
                  <w:tcW w:w="5000" w:type="pct"/>
                  <w:shd w:val="clear" w:color="auto" w:fill="FFD556" w:themeFill="accent1"/>
                  <w:tcMar>
                    <w:top w:w="288" w:type="dxa"/>
                  </w:tcMar>
                </w:tcPr>
                <w:p w14:paraId="637CA195" w14:textId="77777777" w:rsidR="00825D79" w:rsidRDefault="005538A4" w:rsidP="00903F9A">
                  <w:pPr>
                    <w:pStyle w:val="Heading2"/>
                    <w:spacing w:before="200" w:after="80" w:line="480" w:lineRule="auto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1F90977D4D04A48B9AF7E019F0AE2C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 w:rsidRPr="004350C3">
                        <w:rPr>
                          <w:u w:val="single"/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0BF64A12" w14:textId="5FA8BAEE" w:rsidR="00184664" w:rsidRPr="003F2BBE" w:rsidRDefault="006707D8" w:rsidP="005E1633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3F2BBE">
                    <w:rPr>
                      <w:sz w:val="24"/>
                      <w:szCs w:val="24"/>
                    </w:rPr>
                    <w:t>T</w:t>
                  </w:r>
                  <w:r w:rsidR="00A24ED7" w:rsidRPr="003F2BBE">
                    <w:rPr>
                      <w:sz w:val="24"/>
                      <w:szCs w:val="24"/>
                    </w:rPr>
                    <w:t>o</w:t>
                  </w:r>
                  <w:r w:rsidR="00C3206C" w:rsidRPr="003F2BBE">
                    <w:rPr>
                      <w:sz w:val="24"/>
                      <w:szCs w:val="24"/>
                    </w:rPr>
                    <w:t xml:space="preserve"> LEARN AND</w:t>
                  </w:r>
                  <w:r w:rsidR="005E1633" w:rsidRPr="003F2BBE">
                    <w:rPr>
                      <w:sz w:val="24"/>
                      <w:szCs w:val="24"/>
                    </w:rPr>
                    <w:t xml:space="preserve"> </w:t>
                  </w:r>
                  <w:r w:rsidR="00486777" w:rsidRPr="003F2BBE">
                    <w:rPr>
                      <w:sz w:val="24"/>
                      <w:szCs w:val="24"/>
                    </w:rPr>
                    <w:t xml:space="preserve">work </w:t>
                  </w:r>
                  <w:r w:rsidR="0023092D">
                    <w:rPr>
                      <w:sz w:val="24"/>
                      <w:szCs w:val="24"/>
                    </w:rPr>
                    <w:t>O</w:t>
                  </w:r>
                  <w:r w:rsidR="00486777" w:rsidRPr="003F2BBE">
                    <w:rPr>
                      <w:sz w:val="24"/>
                      <w:szCs w:val="24"/>
                    </w:rPr>
                    <w:t>n meaningful project</w:t>
                  </w:r>
                  <w:r w:rsidR="0054054F">
                    <w:rPr>
                      <w:sz w:val="24"/>
                      <w:szCs w:val="24"/>
                    </w:rPr>
                    <w:t>S</w:t>
                  </w:r>
                  <w:r w:rsidR="0050381A">
                    <w:rPr>
                      <w:sz w:val="24"/>
                      <w:szCs w:val="24"/>
                    </w:rPr>
                    <w:t xml:space="preserve"> </w:t>
                  </w:r>
                  <w:r w:rsidR="00825D79" w:rsidRPr="003F2BBE">
                    <w:rPr>
                      <w:sz w:val="24"/>
                      <w:szCs w:val="24"/>
                    </w:rPr>
                    <w:t xml:space="preserve">that </w:t>
                  </w:r>
                  <w:r w:rsidR="007B013C" w:rsidRPr="003F2BBE">
                    <w:rPr>
                      <w:sz w:val="24"/>
                      <w:szCs w:val="24"/>
                    </w:rPr>
                    <w:t>DELIVER real value to end</w:t>
                  </w:r>
                  <w:r w:rsidR="002F72A5">
                    <w:rPr>
                      <w:sz w:val="24"/>
                      <w:szCs w:val="24"/>
                    </w:rPr>
                    <w:t xml:space="preserve"> </w:t>
                  </w:r>
                  <w:r w:rsidR="007B013C" w:rsidRPr="003F2BBE">
                    <w:rPr>
                      <w:sz w:val="24"/>
                      <w:szCs w:val="24"/>
                    </w:rPr>
                    <w:t>users</w:t>
                  </w:r>
                  <w:r w:rsidR="00A24ED7" w:rsidRPr="003F2BB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020837" w:rsidRPr="00A85B6F" w14:paraId="24EC5826" w14:textId="77777777" w:rsidTr="00D70B38">
              <w:trPr>
                <w:trHeight w:hRule="exact" w:val="4169"/>
              </w:trPr>
              <w:tc>
                <w:tcPr>
                  <w:tcW w:w="5000" w:type="pct"/>
                  <w:tcBorders>
                    <w:left w:val="single" w:sz="4" w:space="0" w:color="FFD556"/>
                    <w:bottom w:val="single" w:sz="4" w:space="0" w:color="FFD556"/>
                  </w:tcBorders>
                </w:tcPr>
                <w:p w14:paraId="5DD7F7DF" w14:textId="414CFC2E" w:rsidR="00C84F42" w:rsidRDefault="00C84F42">
                  <w:r>
                    <w:t>\</w:t>
                  </w:r>
                </w:p>
                <w:tbl>
                  <w:tblPr>
                    <w:tblStyle w:val="TableGrid"/>
                    <w:tblpPr w:leftFromText="180" w:rightFromText="180" w:tblpY="486"/>
                    <w:tblOverlap w:val="never"/>
                    <w:tblW w:w="29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8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906"/>
                  </w:tblGrid>
                  <w:tr w:rsidR="00C84F42" w:rsidRPr="00A85B6F" w14:paraId="0A53FF21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77D4D386" w14:textId="77777777" w:rsidR="00C84F42" w:rsidRDefault="00C84F42" w:rsidP="00C84F42">
                        <w:pPr>
                          <w:pStyle w:val="Heading3"/>
                          <w:outlineLvl w:val="2"/>
                        </w:pPr>
                      </w:p>
                      <w:p w14:paraId="3A2A7840" w14:textId="70729BED" w:rsidR="00C84F42" w:rsidRPr="00A85B6F" w:rsidRDefault="00C84F42" w:rsidP="00C84F42">
                        <w:pPr>
                          <w:pStyle w:val="Heading3"/>
                          <w:outlineLvl w:val="2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5131BD5" wp14:editId="191F8815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178B283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84F42" w:rsidRPr="00A85B6F" w14:paraId="0C3AB616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6D19A779" w14:textId="7D6F9024" w:rsidR="00C84F42" w:rsidRPr="003F2BBE" w:rsidRDefault="00B1415B" w:rsidP="00C84F4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hai.nguyen@u.nus.edu</w:t>
                        </w:r>
                      </w:p>
                    </w:tc>
                  </w:tr>
                  <w:tr w:rsidR="00C84F42" w:rsidRPr="00A85B6F" w14:paraId="717DDD7A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00950F70" w14:textId="32E55F94" w:rsidR="00C84F42" w:rsidRPr="003F2BBE" w:rsidRDefault="00C84F42" w:rsidP="00CC7AD0">
                        <w:pPr>
                          <w:rPr>
                            <w:sz w:val="16"/>
                            <w:szCs w:val="16"/>
                          </w:rPr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490910D" wp14:editId="591962DB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9CD896E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84F42" w:rsidRPr="00A85B6F" w14:paraId="1E6A017C" w14:textId="77777777" w:rsidTr="00C84F42">
                    <w:trPr>
                      <w:trHeight w:val="541"/>
                    </w:trPr>
                    <w:tc>
                      <w:tcPr>
                        <w:tcW w:w="2906" w:type="dxa"/>
                      </w:tcPr>
                      <w:p w14:paraId="51E6CD97" w14:textId="77777777" w:rsidR="00C84F42" w:rsidRPr="003F2BBE" w:rsidRDefault="00C84F42" w:rsidP="00CC7AD0">
                        <w:pPr>
                          <w:rPr>
                            <w:sz w:val="16"/>
                            <w:szCs w:val="16"/>
                          </w:rPr>
                        </w:pPr>
                        <w:r w:rsidRPr="003F2BBE">
                          <w:rPr>
                            <w:sz w:val="16"/>
                            <w:szCs w:val="16"/>
                          </w:rPr>
                          <w:t>+65 8646 0568</w:t>
                        </w:r>
                      </w:p>
                    </w:tc>
                  </w:tr>
                  <w:tr w:rsidR="003B0785" w:rsidRPr="00A85B6F" w14:paraId="7EDC30D6" w14:textId="77777777" w:rsidTr="00C84F42">
                    <w:trPr>
                      <w:trHeight w:val="611"/>
                    </w:trPr>
                    <w:tc>
                      <w:tcPr>
                        <w:tcW w:w="2906" w:type="dxa"/>
                      </w:tcPr>
                      <w:p w14:paraId="0B59609D" w14:textId="32ECC738" w:rsidR="003B0785" w:rsidRPr="005616FA" w:rsidRDefault="0010231E" w:rsidP="005616FA">
                        <w:pPr>
                          <w:pStyle w:val="Heading3"/>
                          <w:outlineLvl w:val="2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33741FD9" wp14:editId="12A48C8B">
                                  <wp:simplePos x="0" y="0"/>
                                  <wp:positionH relativeFrom="column">
                                    <wp:posOffset>349113</wp:posOffset>
                                  </wp:positionH>
                                  <wp:positionV relativeFrom="paragraph">
                                    <wp:posOffset>21186</wp:posOffset>
                                  </wp:positionV>
                                  <wp:extent cx="1122680" cy="308759"/>
                                  <wp:effectExtent l="0" t="0" r="0" b="0"/>
                                  <wp:wrapNone/>
                                  <wp:docPr id="13" name="Text Box 1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122680" cy="308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EBC2B31" w14:textId="77777777" w:rsidR="003B0785" w:rsidRPr="00C85E38" w:rsidRDefault="003B0785" w:rsidP="0010231E">
                                              <w:pPr>
                                                <w:pStyle w:val="Heading3"/>
                                                <w:rPr>
                                                  <w:outline/>
                                                  <w:noProof/>
                                                  <w:color w:val="002060"/>
                                                  <w:sz w:val="24"/>
                                                  <w14:shadow w14:blurRad="38100" w14:dist="22860" w14:dir="5400000" w14:sx="100000" w14:sy="100000" w14:kx="0" w14:ky="0" w14:algn="tl">
                                                    <w14:srgbClr w14:val="000000">
                                                      <w14:alpha w14:val="70000"/>
                                                    </w14:srgbClr>
                                                  </w14:shadow>
                                                  <w14:textOutline w14:w="3175" w14:cap="flat" w14:cmpd="sng" w14:algn="ctr">
                                                    <w14:solidFill>
                                                      <w14:srgbClr w14:val="002060"/>
                                                    </w14:solidFill>
                                                    <w14:prstDash w14:val="solid"/>
                                                    <w14:round/>
                                                  </w14:textOutline>
                                                  <w14:textFill>
                                                    <w14:noFill/>
                                                  </w14:textFill>
                                                </w:rPr>
                                              </w:pPr>
                                              <w:r w:rsidRPr="00C85E38">
                                                <w:rPr>
                                                  <w:outline/>
                                                  <w:noProof/>
                                                  <w:color w:val="002060"/>
                                                  <w:sz w:val="24"/>
                                                  <w14:shadow w14:blurRad="38100" w14:dist="22860" w14:dir="5400000" w14:sx="100000" w14:sy="100000" w14:kx="0" w14:ky="0" w14:algn="tl">
                                                    <w14:srgbClr w14:val="000000">
                                                      <w14:alpha w14:val="70000"/>
                                                    </w14:srgbClr>
                                                  </w14:shadow>
                                                  <w14:textOutline w14:w="3175" w14:cap="flat" w14:cmpd="sng" w14:algn="ctr">
                                                    <w14:solidFill>
                                                      <w14:srgbClr w14:val="002060"/>
                                                    </w14:solidFill>
                                                    <w14:prstDash w14:val="solid"/>
                                                    <w14:round/>
                                                  </w14:textOutline>
                                                  <w14:textFill>
                                                    <w14:noFill/>
                                                  </w14:textFill>
                                                </w:rPr>
                                                <w:t>Gh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3741FD9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3" o:spid="_x0000_s1026" type="#_x0000_t202" style="position:absolute;left:0;text-align:left;margin-left:27.5pt;margin-top:1.65pt;width:88.4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" filled="f" stroked="f">
                                  <v:textbox>
                                    <w:txbxContent>
                                      <w:p w14:paraId="3EBC2B31" w14:textId="77777777" w:rsidR="003B0785" w:rsidRPr="00C85E38" w:rsidRDefault="003B0785" w:rsidP="0010231E">
                                        <w:pPr>
                                          <w:pStyle w:val="Heading3"/>
                                          <w:rPr>
                                            <w:outline/>
                                            <w:noProof/>
                                            <w:color w:val="002060"/>
                                            <w:sz w:val="24"/>
                                            <w14:shadow w14:blurRad="38100" w14:dist="22860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3175" w14:cap="flat" w14:cmpd="sng" w14:algn="ctr">
                                              <w14:solidFill>
                                                <w14:srgbClr w14:val="00206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noFill/>
                                            </w14:textFill>
                                          </w:rPr>
                                        </w:pPr>
                                        <w:r w:rsidRPr="00C85E38">
                                          <w:rPr>
                                            <w:outline/>
                                            <w:noProof/>
                                            <w:color w:val="002060"/>
                                            <w:sz w:val="24"/>
                                            <w14:shadow w14:blurRad="38100" w14:dist="22860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3175" w14:cap="flat" w14:cmpd="sng" w14:algn="ctr">
                                              <w14:solidFill>
                                                <w14:srgbClr w14:val="00206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noFill/>
                                            </w14:textFill>
                                          </w:rPr>
                                          <w:t>Gh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="003B0785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5CAF601" wp14:editId="064C68B2">
                                  <wp:extent cx="329184" cy="329184"/>
                                  <wp:effectExtent l="0" t="0" r="1270" b="1270"/>
                                  <wp:docPr id="10" name="Oval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oval w14:anchorId="5A3A95D8" id="Oval 10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" fillcolor="#ffd556 [3204]" stroked="f" strokeweight="1pt">
                                  <v:stroke joinstyle="miter"/>
                                  <w10:anchorlock/>
                                </v:oval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948B7" w:rsidRPr="00A85B6F" w14:paraId="4FDC8721" w14:textId="77777777" w:rsidTr="00C84F42">
                    <w:trPr>
                      <w:trHeight w:val="523"/>
                    </w:trPr>
                    <w:tc>
                      <w:tcPr>
                        <w:tcW w:w="2906" w:type="dxa"/>
                      </w:tcPr>
                      <w:p w14:paraId="2D667D2A" w14:textId="399D22CB" w:rsidR="004948B7" w:rsidRPr="0010231E" w:rsidRDefault="004948B7" w:rsidP="00CC7AD0">
                        <w:pPr>
                          <w:pStyle w:val="Heading3"/>
                          <w:outlineLvl w:val="2"/>
                          <w:rPr>
                            <w:b w:val="0"/>
                            <w:bCs/>
                            <w:noProof/>
                          </w:rPr>
                        </w:pPr>
                        <w:r w:rsidRPr="0010231E">
                          <w:rPr>
                            <w:b w:val="0"/>
                            <w:bCs/>
                            <w:sz w:val="16"/>
                            <w:szCs w:val="16"/>
                          </w:rPr>
                          <w:t>github.com/</w:t>
                        </w:r>
                        <w:proofErr w:type="spellStart"/>
                        <w:r w:rsidRPr="0010231E">
                          <w:rPr>
                            <w:b w:val="0"/>
                            <w:bCs/>
                            <w:sz w:val="16"/>
                            <w:szCs w:val="16"/>
                          </w:rPr>
                          <w:t>helloImHai</w:t>
                        </w:r>
                        <w:proofErr w:type="spellEnd"/>
                      </w:p>
                    </w:tc>
                  </w:tr>
                </w:tbl>
                <w:p w14:paraId="604A7EB9" w14:textId="21535462" w:rsidR="00184664" w:rsidRPr="00A85B6F" w:rsidRDefault="00184664" w:rsidP="00CC7AD0"/>
              </w:tc>
            </w:tr>
            <w:tr w:rsidR="00020837" w:rsidRPr="00A85B6F" w14:paraId="5512BD11" w14:textId="77777777" w:rsidTr="00D70B38">
              <w:trPr>
                <w:trHeight w:val="4836"/>
              </w:trPr>
              <w:tc>
                <w:tcPr>
                  <w:tcW w:w="5000" w:type="pct"/>
                  <w:tcBorders>
                    <w:top w:val="single" w:sz="4" w:space="0" w:color="FFD556"/>
                    <w:left w:val="single" w:sz="4" w:space="0" w:color="FFD556"/>
                  </w:tcBorders>
                </w:tcPr>
                <w:p w14:paraId="01035B85" w14:textId="77777777" w:rsidR="001737B6" w:rsidRDefault="003B0785" w:rsidP="005A6997">
                  <w:pPr>
                    <w:pStyle w:val="Heading2"/>
                    <w:rPr>
                      <w:lang w:val="vi-VN"/>
                    </w:rPr>
                  </w:pPr>
                  <w:r>
                    <w:t xml:space="preserve">portfolio </w:t>
                  </w:r>
                  <w:r w:rsidR="001737B6">
                    <w:t>AND</w:t>
                  </w:r>
                  <w:r w:rsidR="001737B6">
                    <w:rPr>
                      <w:lang w:val="vi-VN"/>
                    </w:rPr>
                    <w:t xml:space="preserve"> </w:t>
                  </w:r>
                </w:p>
                <w:p w14:paraId="51CB5C9B" w14:textId="335C8FBF" w:rsidR="003B0785" w:rsidRPr="001737B6" w:rsidRDefault="001737B6" w:rsidP="005A6997">
                  <w:pPr>
                    <w:pStyle w:val="Heading2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PROJECTS</w:t>
                  </w:r>
                </w:p>
                <w:p w14:paraId="0C1B50C2" w14:textId="3B3AE4FC" w:rsidR="005A6997" w:rsidRDefault="00542CA0" w:rsidP="00542CA0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5D6F628C" wp14:editId="328E75BF">
                        <wp:extent cx="1500326" cy="150032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rame (1)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6128" cy="1506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AC9668" w14:textId="5BB24DBB" w:rsidR="0099230E" w:rsidRPr="00DE1813" w:rsidRDefault="000D3372" w:rsidP="001737B6">
                  <w:pPr>
                    <w:pStyle w:val="Heading3"/>
                    <w:spacing w:before="120"/>
                    <w:rPr>
                      <w:sz w:val="18"/>
                      <w:szCs w:val="18"/>
                    </w:rPr>
                  </w:pPr>
                  <w:r w:rsidRPr="000D3372">
                    <w:rPr>
                      <w:sz w:val="18"/>
                      <w:szCs w:val="18"/>
                    </w:rPr>
                    <w:t>helloimhai.github.io</w:t>
                  </w:r>
                </w:p>
              </w:tc>
            </w:tr>
          </w:tbl>
          <w:p w14:paraId="4AEC123D" w14:textId="77777777" w:rsidR="00184664" w:rsidRPr="00A85B6F" w:rsidRDefault="00184664" w:rsidP="00CC7AD0"/>
        </w:tc>
      </w:tr>
    </w:tbl>
    <w:p w14:paraId="41848C9C" w14:textId="77777777" w:rsidR="00BA68C1" w:rsidRPr="00A85B6F" w:rsidRDefault="00BA68C1" w:rsidP="00854A52">
      <w:pPr>
        <w:pStyle w:val="NoSpacing"/>
        <w:jc w:val="both"/>
      </w:pPr>
    </w:p>
    <w:sectPr w:rsidR="00BA68C1" w:rsidRPr="00A85B6F" w:rsidSect="00D70B38">
      <w:footerReference w:type="default" r:id="rId12"/>
      <w:headerReference w:type="first" r:id="rId13"/>
      <w:pgSz w:w="11906" w:h="16838" w:code="9"/>
      <w:pgMar w:top="792" w:right="792" w:bottom="792" w:left="792" w:header="340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F13F0" w14:textId="77777777" w:rsidR="005538A4" w:rsidRDefault="005538A4" w:rsidP="008B2920">
      <w:pPr>
        <w:spacing w:after="0" w:line="240" w:lineRule="auto"/>
      </w:pPr>
      <w:r>
        <w:separator/>
      </w:r>
    </w:p>
  </w:endnote>
  <w:endnote w:type="continuationSeparator" w:id="0">
    <w:p w14:paraId="0898D330" w14:textId="77777777" w:rsidR="005538A4" w:rsidRDefault="005538A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8BE28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B4CFE" w14:textId="77777777" w:rsidR="005538A4" w:rsidRDefault="005538A4" w:rsidP="008B2920">
      <w:pPr>
        <w:spacing w:after="0" w:line="240" w:lineRule="auto"/>
      </w:pPr>
      <w:r>
        <w:separator/>
      </w:r>
    </w:p>
  </w:footnote>
  <w:footnote w:type="continuationSeparator" w:id="0">
    <w:p w14:paraId="1A6775B2" w14:textId="77777777" w:rsidR="005538A4" w:rsidRDefault="005538A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284" w:type="dxa"/>
        <w:left w:w="360" w:type="dxa"/>
        <w:bottom w:w="284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57"/>
    </w:tblGrid>
    <w:tr w:rsidR="00A85B6F" w:rsidRPr="00415D56" w14:paraId="3C92E4B3" w14:textId="77777777" w:rsidTr="00D70B38">
      <w:trPr>
        <w:trHeight w:val="246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10257" w:type="dxa"/>
              <w:tcBorders>
                <w:bottom w:val="single" w:sz="12" w:space="0" w:color="FFD556" w:themeColor="accent1"/>
              </w:tcBorders>
            </w:tcPr>
            <w:p w14:paraId="5FCFA8FD" w14:textId="77777777" w:rsidR="00A85B6F" w:rsidRPr="00415D56" w:rsidRDefault="00344B0D" w:rsidP="00D70B38">
              <w:pPr>
                <w:pStyle w:val="Heading1"/>
                <w:spacing w:line="240" w:lineRule="auto"/>
                <w:rPr>
                  <w:sz w:val="40"/>
                  <w:szCs w:val="40"/>
                </w:rPr>
              </w:pPr>
              <w:r w:rsidRPr="00415D56">
                <w:rPr>
                  <w:sz w:val="40"/>
                  <w:szCs w:val="40"/>
                </w:rPr>
                <w:t>Nguyen Chi Hai</w:t>
              </w:r>
            </w:p>
          </w:tc>
        </w:sdtContent>
      </w:sdt>
    </w:tr>
    <w:tr w:rsidR="00142F58" w:rsidRPr="00415D56" w14:paraId="7B5B0436" w14:textId="77777777" w:rsidTr="00D70B38">
      <w:trPr>
        <w:trHeight w:hRule="exact" w:val="47"/>
      </w:trPr>
      <w:tc>
        <w:tcPr>
          <w:tcW w:w="10257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A5C8B5B" w14:textId="77777777" w:rsidR="00142F58" w:rsidRPr="00415D56" w:rsidRDefault="00142F58" w:rsidP="00142F58">
          <w:pPr>
            <w:rPr>
              <w:sz w:val="40"/>
              <w:szCs w:val="40"/>
            </w:rPr>
          </w:pPr>
        </w:p>
      </w:tc>
    </w:tr>
  </w:tbl>
  <w:p w14:paraId="6DBD89DE" w14:textId="77777777" w:rsidR="00BD5EFB" w:rsidRPr="00415D56" w:rsidRDefault="00BD5EFB" w:rsidP="00415D56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128D9"/>
    <w:multiLevelType w:val="hybridMultilevel"/>
    <w:tmpl w:val="E5E8B378"/>
    <w:lvl w:ilvl="0" w:tplc="61845F14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3CC4"/>
    <w:multiLevelType w:val="hybridMultilevel"/>
    <w:tmpl w:val="4618930C"/>
    <w:lvl w:ilvl="0" w:tplc="E5CC4388">
      <w:start w:val="150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7238"/>
    <w:multiLevelType w:val="hybridMultilevel"/>
    <w:tmpl w:val="9558D46C"/>
    <w:lvl w:ilvl="0" w:tplc="7F7064DA">
      <w:start w:val="150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372C"/>
    <w:multiLevelType w:val="hybridMultilevel"/>
    <w:tmpl w:val="90DCEA74"/>
    <w:lvl w:ilvl="0" w:tplc="2B9EA41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23E2"/>
    <w:multiLevelType w:val="hybridMultilevel"/>
    <w:tmpl w:val="767C0FFE"/>
    <w:lvl w:ilvl="0" w:tplc="6AF808F2">
      <w:start w:val="150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F3DBD"/>
    <w:multiLevelType w:val="hybridMultilevel"/>
    <w:tmpl w:val="D758D2C6"/>
    <w:lvl w:ilvl="0" w:tplc="B0868FD2">
      <w:start w:val="1503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1811"/>
    <w:multiLevelType w:val="hybridMultilevel"/>
    <w:tmpl w:val="41EA1760"/>
    <w:lvl w:ilvl="0" w:tplc="CA42FCBC">
      <w:start w:val="150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0D"/>
    <w:rsid w:val="00002F05"/>
    <w:rsid w:val="00020837"/>
    <w:rsid w:val="00022143"/>
    <w:rsid w:val="00024132"/>
    <w:rsid w:val="000243D1"/>
    <w:rsid w:val="000263F9"/>
    <w:rsid w:val="00046192"/>
    <w:rsid w:val="000500E6"/>
    <w:rsid w:val="00057F04"/>
    <w:rsid w:val="000679C2"/>
    <w:rsid w:val="00072CDE"/>
    <w:rsid w:val="000A378C"/>
    <w:rsid w:val="000C7A7C"/>
    <w:rsid w:val="000D3372"/>
    <w:rsid w:val="000E332F"/>
    <w:rsid w:val="000E6671"/>
    <w:rsid w:val="000F004C"/>
    <w:rsid w:val="000F5C7B"/>
    <w:rsid w:val="0010042F"/>
    <w:rsid w:val="0010231E"/>
    <w:rsid w:val="00113484"/>
    <w:rsid w:val="00125364"/>
    <w:rsid w:val="00126874"/>
    <w:rsid w:val="00135C2C"/>
    <w:rsid w:val="00135CC2"/>
    <w:rsid w:val="00141595"/>
    <w:rsid w:val="00142F58"/>
    <w:rsid w:val="00153ED4"/>
    <w:rsid w:val="001661EC"/>
    <w:rsid w:val="001737B6"/>
    <w:rsid w:val="00184664"/>
    <w:rsid w:val="0019202E"/>
    <w:rsid w:val="001966C8"/>
    <w:rsid w:val="001B4FE0"/>
    <w:rsid w:val="001C7765"/>
    <w:rsid w:val="001F0147"/>
    <w:rsid w:val="001F1836"/>
    <w:rsid w:val="001F60D3"/>
    <w:rsid w:val="002029F9"/>
    <w:rsid w:val="0020741F"/>
    <w:rsid w:val="0023092D"/>
    <w:rsid w:val="00233DBA"/>
    <w:rsid w:val="00250007"/>
    <w:rsid w:val="002533DD"/>
    <w:rsid w:val="002619FA"/>
    <w:rsid w:val="0027115C"/>
    <w:rsid w:val="00293B83"/>
    <w:rsid w:val="002A1577"/>
    <w:rsid w:val="002A3D5F"/>
    <w:rsid w:val="002B721C"/>
    <w:rsid w:val="002B7F69"/>
    <w:rsid w:val="002E1315"/>
    <w:rsid w:val="002E5B42"/>
    <w:rsid w:val="002F6438"/>
    <w:rsid w:val="002F72A5"/>
    <w:rsid w:val="00301B3F"/>
    <w:rsid w:val="0031157D"/>
    <w:rsid w:val="0031158A"/>
    <w:rsid w:val="00312E7E"/>
    <w:rsid w:val="00343448"/>
    <w:rsid w:val="00344B0D"/>
    <w:rsid w:val="0036722D"/>
    <w:rsid w:val="003679BA"/>
    <w:rsid w:val="00381266"/>
    <w:rsid w:val="00382E4E"/>
    <w:rsid w:val="00390414"/>
    <w:rsid w:val="00390ACA"/>
    <w:rsid w:val="003A1882"/>
    <w:rsid w:val="003B0785"/>
    <w:rsid w:val="003E1711"/>
    <w:rsid w:val="003F2BBE"/>
    <w:rsid w:val="00411406"/>
    <w:rsid w:val="00415D56"/>
    <w:rsid w:val="00420A7A"/>
    <w:rsid w:val="00422348"/>
    <w:rsid w:val="004350C3"/>
    <w:rsid w:val="0045425A"/>
    <w:rsid w:val="00463A38"/>
    <w:rsid w:val="004670DD"/>
    <w:rsid w:val="0048346B"/>
    <w:rsid w:val="00486777"/>
    <w:rsid w:val="00486B6F"/>
    <w:rsid w:val="004948B7"/>
    <w:rsid w:val="00497B6E"/>
    <w:rsid w:val="004B5B46"/>
    <w:rsid w:val="004C49E1"/>
    <w:rsid w:val="004C52E7"/>
    <w:rsid w:val="004D37CC"/>
    <w:rsid w:val="004D78AF"/>
    <w:rsid w:val="004E4CA5"/>
    <w:rsid w:val="004E6357"/>
    <w:rsid w:val="00502D70"/>
    <w:rsid w:val="0050381A"/>
    <w:rsid w:val="00510920"/>
    <w:rsid w:val="00517626"/>
    <w:rsid w:val="00523D96"/>
    <w:rsid w:val="0054054F"/>
    <w:rsid w:val="00542CA0"/>
    <w:rsid w:val="005538A4"/>
    <w:rsid w:val="005616FA"/>
    <w:rsid w:val="0057414E"/>
    <w:rsid w:val="005836C7"/>
    <w:rsid w:val="005A6997"/>
    <w:rsid w:val="005A7787"/>
    <w:rsid w:val="005B0E81"/>
    <w:rsid w:val="005C3EC2"/>
    <w:rsid w:val="005C3F32"/>
    <w:rsid w:val="005C43E4"/>
    <w:rsid w:val="005D0E63"/>
    <w:rsid w:val="005E1633"/>
    <w:rsid w:val="005F003C"/>
    <w:rsid w:val="0060208A"/>
    <w:rsid w:val="00620602"/>
    <w:rsid w:val="00630D36"/>
    <w:rsid w:val="00631FD6"/>
    <w:rsid w:val="00643F4E"/>
    <w:rsid w:val="00655B88"/>
    <w:rsid w:val="006707D8"/>
    <w:rsid w:val="006A3CE7"/>
    <w:rsid w:val="006B4C84"/>
    <w:rsid w:val="006E5FD2"/>
    <w:rsid w:val="006E6753"/>
    <w:rsid w:val="006F1734"/>
    <w:rsid w:val="006F40D4"/>
    <w:rsid w:val="006F74EC"/>
    <w:rsid w:val="007048B3"/>
    <w:rsid w:val="007058AB"/>
    <w:rsid w:val="00750499"/>
    <w:rsid w:val="007775A9"/>
    <w:rsid w:val="00781D13"/>
    <w:rsid w:val="00783C41"/>
    <w:rsid w:val="0078671A"/>
    <w:rsid w:val="00787503"/>
    <w:rsid w:val="00792967"/>
    <w:rsid w:val="007B013C"/>
    <w:rsid w:val="007D15BB"/>
    <w:rsid w:val="007E7032"/>
    <w:rsid w:val="007F5153"/>
    <w:rsid w:val="00817DC7"/>
    <w:rsid w:val="008257FE"/>
    <w:rsid w:val="00825D79"/>
    <w:rsid w:val="00833359"/>
    <w:rsid w:val="0084409C"/>
    <w:rsid w:val="00853CE2"/>
    <w:rsid w:val="00854A52"/>
    <w:rsid w:val="00855FBF"/>
    <w:rsid w:val="00860491"/>
    <w:rsid w:val="00887A77"/>
    <w:rsid w:val="008B2920"/>
    <w:rsid w:val="008B2DF7"/>
    <w:rsid w:val="008B381C"/>
    <w:rsid w:val="008B76FE"/>
    <w:rsid w:val="00903F9A"/>
    <w:rsid w:val="009043A7"/>
    <w:rsid w:val="00905520"/>
    <w:rsid w:val="00911DC0"/>
    <w:rsid w:val="009244EC"/>
    <w:rsid w:val="009406A2"/>
    <w:rsid w:val="00962597"/>
    <w:rsid w:val="0097500F"/>
    <w:rsid w:val="009802E5"/>
    <w:rsid w:val="009814C0"/>
    <w:rsid w:val="00984A27"/>
    <w:rsid w:val="00987474"/>
    <w:rsid w:val="00990CD9"/>
    <w:rsid w:val="0099230E"/>
    <w:rsid w:val="00994753"/>
    <w:rsid w:val="009A6D75"/>
    <w:rsid w:val="009B5A3E"/>
    <w:rsid w:val="009B67ED"/>
    <w:rsid w:val="009E22CD"/>
    <w:rsid w:val="009E319A"/>
    <w:rsid w:val="009F599D"/>
    <w:rsid w:val="00A11B56"/>
    <w:rsid w:val="00A213B1"/>
    <w:rsid w:val="00A24ED7"/>
    <w:rsid w:val="00A438CD"/>
    <w:rsid w:val="00A85B6F"/>
    <w:rsid w:val="00A915C8"/>
    <w:rsid w:val="00A91B6D"/>
    <w:rsid w:val="00AA3476"/>
    <w:rsid w:val="00AA6B7B"/>
    <w:rsid w:val="00AB540C"/>
    <w:rsid w:val="00AC5D83"/>
    <w:rsid w:val="00AE18A5"/>
    <w:rsid w:val="00AE3921"/>
    <w:rsid w:val="00AE6702"/>
    <w:rsid w:val="00AF196B"/>
    <w:rsid w:val="00B1415B"/>
    <w:rsid w:val="00B15938"/>
    <w:rsid w:val="00B239AB"/>
    <w:rsid w:val="00B24A2B"/>
    <w:rsid w:val="00B26EC7"/>
    <w:rsid w:val="00B3010E"/>
    <w:rsid w:val="00B32EC5"/>
    <w:rsid w:val="00B44DF5"/>
    <w:rsid w:val="00B4726F"/>
    <w:rsid w:val="00B67DB0"/>
    <w:rsid w:val="00B70DEF"/>
    <w:rsid w:val="00B86311"/>
    <w:rsid w:val="00BA68C1"/>
    <w:rsid w:val="00BB5D01"/>
    <w:rsid w:val="00BC1797"/>
    <w:rsid w:val="00BC1DD3"/>
    <w:rsid w:val="00BD1AFD"/>
    <w:rsid w:val="00BD34A5"/>
    <w:rsid w:val="00BD5EFB"/>
    <w:rsid w:val="00BE2D6E"/>
    <w:rsid w:val="00C0274F"/>
    <w:rsid w:val="00C3206C"/>
    <w:rsid w:val="00C35EFB"/>
    <w:rsid w:val="00C37002"/>
    <w:rsid w:val="00C4587A"/>
    <w:rsid w:val="00C528E5"/>
    <w:rsid w:val="00C73037"/>
    <w:rsid w:val="00C776E0"/>
    <w:rsid w:val="00C84F42"/>
    <w:rsid w:val="00C85E38"/>
    <w:rsid w:val="00CC246A"/>
    <w:rsid w:val="00CC260E"/>
    <w:rsid w:val="00CE0818"/>
    <w:rsid w:val="00CE75BD"/>
    <w:rsid w:val="00D03118"/>
    <w:rsid w:val="00D2689C"/>
    <w:rsid w:val="00D5655C"/>
    <w:rsid w:val="00D70B38"/>
    <w:rsid w:val="00D948B2"/>
    <w:rsid w:val="00D97FFA"/>
    <w:rsid w:val="00DA5BDB"/>
    <w:rsid w:val="00DA782A"/>
    <w:rsid w:val="00DD6E78"/>
    <w:rsid w:val="00DE1813"/>
    <w:rsid w:val="00DE37CA"/>
    <w:rsid w:val="00DF0607"/>
    <w:rsid w:val="00DF2030"/>
    <w:rsid w:val="00DF6A6F"/>
    <w:rsid w:val="00E077E4"/>
    <w:rsid w:val="00E14D3F"/>
    <w:rsid w:val="00E20402"/>
    <w:rsid w:val="00E27B07"/>
    <w:rsid w:val="00E3126E"/>
    <w:rsid w:val="00E35F7F"/>
    <w:rsid w:val="00E40C01"/>
    <w:rsid w:val="00E646BC"/>
    <w:rsid w:val="00E928A3"/>
    <w:rsid w:val="00E92E22"/>
    <w:rsid w:val="00E95C5E"/>
    <w:rsid w:val="00EA1A82"/>
    <w:rsid w:val="00EB4C16"/>
    <w:rsid w:val="00EC0821"/>
    <w:rsid w:val="00EC3FF8"/>
    <w:rsid w:val="00F029BD"/>
    <w:rsid w:val="00F0445B"/>
    <w:rsid w:val="00F34310"/>
    <w:rsid w:val="00F4286B"/>
    <w:rsid w:val="00F51B1B"/>
    <w:rsid w:val="00F56547"/>
    <w:rsid w:val="00F67FBA"/>
    <w:rsid w:val="00F879CE"/>
    <w:rsid w:val="00F97460"/>
    <w:rsid w:val="00FB4333"/>
    <w:rsid w:val="00FC1197"/>
    <w:rsid w:val="00FE1639"/>
    <w:rsid w:val="00F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5E6B2"/>
  <w15:chartTrackingRefBased/>
  <w15:docId w15:val="{196FA9F5-E0CA-0043-9ED9-D3C5E84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34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imhai.github.io/four-five-fo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y1920s2-cs2103t-f10-1.github.io/ma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88.166.255.242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i/Library/Containers/com.microsoft.Word/Data/Library/Application%20Support/Microsoft/Office/16.0/DTS/en-GB%7b0D86AE6F-5930-FA48-9BCF-2CB46EF2B474%7d/%7b75A64FEF-F0E6-1949-8149-906A4824DCC6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038A2BE04CD43B99E2DE1C05FC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0937-E80D-854D-92D8-C884248644E8}"/>
      </w:docPartPr>
      <w:docPartBody>
        <w:p w:rsidR="00D772E4" w:rsidRDefault="003245B3">
          <w:pPr>
            <w:pStyle w:val="12F038A2BE04CD43B99E2DE1C05FCF42"/>
          </w:pPr>
          <w:r w:rsidRPr="00A85B6F">
            <w:rPr>
              <w:lang w:val="en-GB" w:bidi="en-GB"/>
            </w:rPr>
            <w:t>Skills</w:t>
          </w:r>
        </w:p>
      </w:docPartBody>
    </w:docPart>
    <w:docPart>
      <w:docPartPr>
        <w:name w:val="3EB7CFCDAC48504FBCA8CE77CCE03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3B4BD-400F-094C-B12B-452D392EC2DD}"/>
      </w:docPartPr>
      <w:docPartBody>
        <w:p w:rsidR="00D772E4" w:rsidRDefault="003245B3">
          <w:pPr>
            <w:pStyle w:val="3EB7CFCDAC48504FBCA8CE77CCE03E35"/>
          </w:pPr>
          <w:r w:rsidRPr="00A85B6F">
            <w:rPr>
              <w:lang w:val="en-GB" w:bidi="en-GB"/>
            </w:rPr>
            <w:t>Experience</w:t>
          </w:r>
        </w:p>
      </w:docPartBody>
    </w:docPart>
    <w:docPart>
      <w:docPartPr>
        <w:name w:val="21F90977D4D04A48B9AF7E019F0AE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BDC49-AE5D-6344-B942-ED711C80084B}"/>
      </w:docPartPr>
      <w:docPartBody>
        <w:p w:rsidR="00D772E4" w:rsidRDefault="003245B3">
          <w:pPr>
            <w:pStyle w:val="21F90977D4D04A48B9AF7E019F0AE2C9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F780AA42000B4E46B278EFA0D0F01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7007E-9EEC-6C4C-84BD-B508FC2915A1}"/>
      </w:docPartPr>
      <w:docPartBody>
        <w:p w:rsidR="000A4B6A" w:rsidRDefault="00F10DDF" w:rsidP="00F10DDF">
          <w:pPr>
            <w:pStyle w:val="F780AA42000B4E46B278EFA0D0F01704"/>
          </w:pPr>
          <w:r w:rsidRPr="00A85B6F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B3"/>
    <w:rsid w:val="0004581E"/>
    <w:rsid w:val="000A4B6A"/>
    <w:rsid w:val="00141605"/>
    <w:rsid w:val="0016449A"/>
    <w:rsid w:val="002473CE"/>
    <w:rsid w:val="003245B3"/>
    <w:rsid w:val="00347D7F"/>
    <w:rsid w:val="003555F1"/>
    <w:rsid w:val="00477C82"/>
    <w:rsid w:val="00492523"/>
    <w:rsid w:val="00505104"/>
    <w:rsid w:val="00531AE3"/>
    <w:rsid w:val="005C5F7F"/>
    <w:rsid w:val="006A4381"/>
    <w:rsid w:val="006A59D0"/>
    <w:rsid w:val="006E59C6"/>
    <w:rsid w:val="0074151B"/>
    <w:rsid w:val="007744BE"/>
    <w:rsid w:val="00787882"/>
    <w:rsid w:val="00791C17"/>
    <w:rsid w:val="008E2CF4"/>
    <w:rsid w:val="00A20458"/>
    <w:rsid w:val="00B61BD8"/>
    <w:rsid w:val="00D1268F"/>
    <w:rsid w:val="00D55D32"/>
    <w:rsid w:val="00D772E4"/>
    <w:rsid w:val="00DF5E01"/>
    <w:rsid w:val="00E24E4C"/>
    <w:rsid w:val="00F10DDF"/>
    <w:rsid w:val="00FC080F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F038A2BE04CD43B99E2DE1C05FCF42">
    <w:name w:val="12F038A2BE04CD43B99E2DE1C05FCF42"/>
  </w:style>
  <w:style w:type="paragraph" w:customStyle="1" w:styleId="3EB7CFCDAC48504FBCA8CE77CCE03E35">
    <w:name w:val="3EB7CFCDAC48504FBCA8CE77CCE03E35"/>
  </w:style>
  <w:style w:type="paragraph" w:customStyle="1" w:styleId="F780AA42000B4E46B278EFA0D0F01704">
    <w:name w:val="F780AA42000B4E46B278EFA0D0F01704"/>
    <w:rsid w:val="00F10DDF"/>
  </w:style>
  <w:style w:type="paragraph" w:customStyle="1" w:styleId="21F90977D4D04A48B9AF7E019F0AE2C9">
    <w:name w:val="21F90977D4D04A48B9AF7E019F0AE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94E8B-BEC3-2644-AC4E-AF62D41B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{75A64FEF-F0E6-1949-8149-906A4824DCC6}tf16392742.dotx</Template>
  <TotalTime>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Hai</dc:creator>
  <cp:keywords/>
  <dc:description/>
  <cp:lastModifiedBy>Nguyen Chi Hai</cp:lastModifiedBy>
  <cp:revision>6</cp:revision>
  <cp:lastPrinted>2020-08-12T16:38:00Z</cp:lastPrinted>
  <dcterms:created xsi:type="dcterms:W3CDTF">2020-12-11T06:58:00Z</dcterms:created>
  <dcterms:modified xsi:type="dcterms:W3CDTF">2021-01-07T06:58:00Z</dcterms:modified>
</cp:coreProperties>
</file>